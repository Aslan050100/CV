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AF" w:rsidRPr="00A07D6A" w:rsidRDefault="000C731D" w:rsidP="00165BAF">
      <w:pPr>
        <w:pStyle w:val="a5"/>
      </w:pPr>
      <w:proofErr w:type="spellStart"/>
      <w:r>
        <w:t>Айткулов</w:t>
      </w:r>
      <w:proofErr w:type="spellEnd"/>
      <w:r>
        <w:t xml:space="preserve"> Аслан</w:t>
      </w:r>
    </w:p>
    <w:p w:rsidR="00165BAF" w:rsidRPr="00DE7766" w:rsidRDefault="000C731D" w:rsidP="00165BAF">
      <w:pPr>
        <w:pStyle w:val="a5"/>
      </w:pPr>
      <w:r>
        <w:t xml:space="preserve">Алтын </w:t>
      </w:r>
      <w:proofErr w:type="spellStart"/>
      <w:r>
        <w:t>ауыл</w:t>
      </w:r>
      <w:proofErr w:type="spellEnd"/>
      <w:r w:rsidR="00165BAF">
        <w:rPr>
          <w:lang w:bidi="ru-RU"/>
        </w:rPr>
        <w:t xml:space="preserve">, </w:t>
      </w:r>
      <w:r>
        <w:t>Алматы, Каскелен</w:t>
      </w:r>
    </w:p>
    <w:p w:rsidR="00165BAF" w:rsidRDefault="000C731D" w:rsidP="00165BAF">
      <w:pPr>
        <w:pStyle w:val="a5"/>
      </w:pPr>
      <w:r>
        <w:t>87089429592</w:t>
      </w:r>
    </w:p>
    <w:p w:rsidR="007001D6" w:rsidRPr="000C731D" w:rsidRDefault="000C731D" w:rsidP="00165BAF">
      <w:pPr>
        <w:pStyle w:val="a5"/>
      </w:pPr>
      <w:r>
        <w:t>170107045</w:t>
      </w:r>
      <w:r w:rsidRPr="000C731D">
        <w:t>@</w:t>
      </w:r>
      <w:proofErr w:type="spellStart"/>
      <w:r>
        <w:rPr>
          <w:lang w:val="en-US"/>
        </w:rPr>
        <w:t>stu</w:t>
      </w:r>
      <w:proofErr w:type="spellEnd"/>
      <w:r w:rsidRPr="000C731D">
        <w:t>.</w:t>
      </w:r>
      <w:proofErr w:type="spellStart"/>
      <w:r>
        <w:rPr>
          <w:lang w:val="en-US"/>
        </w:rPr>
        <w:t>sdu</w:t>
      </w:r>
      <w:proofErr w:type="spellEnd"/>
      <w:r w:rsidRPr="000C731D">
        <w:t>.</w:t>
      </w:r>
      <w:proofErr w:type="spellStart"/>
      <w:r>
        <w:rPr>
          <w:lang w:val="en-US"/>
        </w:rPr>
        <w:t>edu</w:t>
      </w:r>
      <w:proofErr w:type="spellEnd"/>
      <w:r w:rsidRPr="000C731D">
        <w:t>.</w:t>
      </w:r>
      <w:proofErr w:type="spellStart"/>
      <w:r>
        <w:rPr>
          <w:lang w:val="en-US"/>
        </w:rPr>
        <w:t>kz</w:t>
      </w:r>
      <w:proofErr w:type="spellEnd"/>
    </w:p>
    <w:p w:rsidR="00165BAF" w:rsidRDefault="00094DB0" w:rsidP="00165BAF">
      <w:pPr>
        <w:pStyle w:val="1"/>
      </w:pPr>
      <w:sdt>
        <w:sdtPr>
          <w:alias w:val="Краткая информация:"/>
          <w:tag w:val="Краткая информация:"/>
          <w:id w:val="-1062706221"/>
          <w:placeholder>
            <w:docPart w:val="3ECF4C7B111C4119949DE5CBCFA59178"/>
          </w:placeholder>
          <w:temporary/>
          <w:showingPlcHdr/>
        </w:sdtPr>
        <w:sdtEndPr/>
        <w:sdtContent>
          <w:r w:rsidR="00165BAF">
            <w:rPr>
              <w:lang w:bidi="ru-RU"/>
            </w:rPr>
            <w:t>Краткая информация</w:t>
          </w:r>
        </w:sdtContent>
      </w:sdt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Макетная таблица для ввода краткой информации"/>
      </w:tblPr>
      <w:tblGrid>
        <w:gridCol w:w="8853"/>
      </w:tblGrid>
      <w:tr w:rsidR="00033380" w:rsidTr="005C0355">
        <w:tc>
          <w:tcPr>
            <w:tcW w:w="8640" w:type="dxa"/>
          </w:tcPr>
          <w:p w:rsidR="00033380" w:rsidRPr="000C731D" w:rsidRDefault="000C731D" w:rsidP="000C731D">
            <w:pPr>
              <w:rPr>
                <w:lang w:val="en-US"/>
              </w:rPr>
            </w:pPr>
            <w:r>
              <w:rPr>
                <w:lang w:val="en-US"/>
              </w:rPr>
              <w:t>Back-end developer.</w:t>
            </w:r>
          </w:p>
        </w:tc>
      </w:tr>
    </w:tbl>
    <w:p w:rsidR="00033380" w:rsidRPr="00033380" w:rsidRDefault="000C731D" w:rsidP="00033380">
      <w:pPr>
        <w:pStyle w:val="1"/>
      </w:pPr>
      <w:r>
        <w:t>Навыки</w:t>
      </w:r>
      <w:r w:rsidR="00C169E9">
        <w:t xml:space="preserve"> и качества</w:t>
      </w:r>
    </w:p>
    <w:p w:rsidR="00033380" w:rsidRPr="00116379" w:rsidRDefault="000C731D" w:rsidP="00033380">
      <w:pPr>
        <w:pStyle w:val="2"/>
      </w:pPr>
      <w:r>
        <w:t xml:space="preserve">Языки и </w:t>
      </w:r>
      <w:proofErr w:type="spellStart"/>
      <w:r>
        <w:t>фреймворки</w:t>
      </w:r>
      <w:proofErr w:type="spellEnd"/>
    </w:p>
    <w:p w:rsidR="00033380" w:rsidRPr="000C731D" w:rsidRDefault="000C731D" w:rsidP="00033380">
      <w:pPr>
        <w:pStyle w:val="a"/>
        <w:rPr>
          <w:lang w:val="en-US"/>
        </w:rPr>
      </w:pPr>
      <w:r>
        <w:rPr>
          <w:lang w:val="en-US"/>
        </w:rPr>
        <w:t>Python, Java, Html, JavaScript, PHP.</w:t>
      </w:r>
    </w:p>
    <w:p w:rsidR="00033380" w:rsidRDefault="000C731D" w:rsidP="00033380">
      <w:pPr>
        <w:pStyle w:val="a"/>
      </w:pPr>
      <w:proofErr w:type="spellStart"/>
      <w:r>
        <w:rPr>
          <w:lang w:val="en-US"/>
        </w:rPr>
        <w:t>Laravel</w:t>
      </w:r>
      <w:proofErr w:type="spellEnd"/>
      <w:r w:rsidR="00D61069">
        <w:rPr>
          <w:lang w:val="en-US"/>
        </w:rPr>
        <w:t>, Django</w:t>
      </w:r>
    </w:p>
    <w:p w:rsidR="00033380" w:rsidRDefault="00094DB0" w:rsidP="00033380">
      <w:pPr>
        <w:pStyle w:val="2"/>
      </w:pPr>
      <w:sdt>
        <w:sdtPr>
          <w:alias w:val="Программное обеспечение:"/>
          <w:tag w:val="Программное обеспечение:"/>
          <w:id w:val="-169031688"/>
          <w:placeholder>
            <w:docPart w:val="53014D1C4DAE4C669E14B213CE52757A"/>
          </w:placeholder>
          <w:temporary/>
          <w:showingPlcHdr/>
        </w:sdtPr>
        <w:sdtEndPr/>
        <w:sdtContent>
          <w:r w:rsidR="00033380">
            <w:rPr>
              <w:lang w:bidi="ru-RU"/>
            </w:rPr>
            <w:t>Программное обеспечение</w:t>
          </w:r>
        </w:sdtContent>
      </w:sdt>
    </w:p>
    <w:p w:rsidR="00C169E9" w:rsidRPr="00C169E9" w:rsidRDefault="000C731D" w:rsidP="00C169E9">
      <w:pPr>
        <w:pStyle w:val="a"/>
        <w:rPr>
          <w:lang w:val="en-US"/>
        </w:rPr>
      </w:pPr>
      <w:r>
        <w:t>Баз</w:t>
      </w:r>
      <w:r>
        <w:rPr>
          <w:lang w:val="kk-KZ"/>
        </w:rPr>
        <w:t>а данных</w:t>
      </w:r>
      <w:r>
        <w:rPr>
          <w:lang w:val="en-US"/>
        </w:rPr>
        <w:t>: MySQL, Apex Oracle</w:t>
      </w:r>
    </w:p>
    <w:p w:rsidR="00C169E9" w:rsidRPr="00C169E9" w:rsidRDefault="00C169E9" w:rsidP="00C169E9">
      <w:pPr>
        <w:ind w:left="432"/>
        <w:rPr>
          <w:b/>
        </w:rPr>
      </w:pPr>
      <w:r w:rsidRPr="00C169E9">
        <w:rPr>
          <w:b/>
        </w:rPr>
        <w:t>Качества</w:t>
      </w:r>
    </w:p>
    <w:p w:rsidR="00C169E9" w:rsidRPr="00C169E9" w:rsidRDefault="00C169E9" w:rsidP="00C169E9">
      <w:pPr>
        <w:pStyle w:val="a"/>
      </w:pPr>
      <w:r>
        <w:t xml:space="preserve">Мое главное качество – доводить дело до конца. Я выбрал </w:t>
      </w:r>
      <w:r>
        <w:rPr>
          <w:lang w:val="en-US"/>
        </w:rPr>
        <w:t>back</w:t>
      </w:r>
      <w:r w:rsidRPr="00C169E9">
        <w:t>-</w:t>
      </w:r>
      <w:r>
        <w:rPr>
          <w:lang w:val="en-US"/>
        </w:rPr>
        <w:t>end</w:t>
      </w:r>
      <w:r w:rsidRPr="00C169E9">
        <w:t xml:space="preserve">  и хочу стать лучшим в этой сфере, </w:t>
      </w:r>
      <w:r>
        <w:t>поэтому я хочу пройти вашу стажировку для достижения своей цели.</w:t>
      </w:r>
    </w:p>
    <w:p w:rsidR="00033380" w:rsidRDefault="00094DB0" w:rsidP="00033380">
      <w:pPr>
        <w:pStyle w:val="1"/>
      </w:pPr>
      <w:sdt>
        <w:sdtPr>
          <w:alias w:val="Опыт работы:"/>
          <w:tag w:val="Опыт работы:"/>
          <w:id w:val="1922599604"/>
          <w:placeholder>
            <w:docPart w:val="A67F9833778542A59054FC4CA9634AF8"/>
          </w:placeholder>
          <w:temporary/>
          <w:showingPlcHdr/>
        </w:sdtPr>
        <w:sdtEndPr/>
        <w:sdtContent>
          <w:r w:rsidR="00033380">
            <w:rPr>
              <w:lang w:bidi="ru-RU"/>
            </w:rPr>
            <w:t>Опыт работы</w:t>
          </w:r>
        </w:sdtContent>
      </w:sdt>
    </w:p>
    <w:p w:rsidR="00300698" w:rsidRDefault="000C731D" w:rsidP="000C731D">
      <w:r>
        <w:t>Я студент, поэтому опыта работы не имеется.</w:t>
      </w:r>
    </w:p>
    <w:p w:rsidR="00C169E9" w:rsidRPr="000C731D" w:rsidRDefault="00C169E9" w:rsidP="000C731D"/>
    <w:p w:rsidR="00300698" w:rsidRDefault="00094DB0" w:rsidP="00300698">
      <w:pPr>
        <w:pStyle w:val="1"/>
      </w:pPr>
      <w:sdt>
        <w:sdtPr>
          <w:alias w:val="Образование:"/>
          <w:tag w:val="Образование:"/>
          <w:id w:val="1516970808"/>
          <w:placeholder>
            <w:docPart w:val="302AFAF79EC7432B817FFDDF43A45709"/>
          </w:placeholder>
          <w:temporary/>
          <w:showingPlcHdr/>
        </w:sdtPr>
        <w:sdtEndPr/>
        <w:sdtContent>
          <w:r w:rsidR="00300698">
            <w:rPr>
              <w:lang w:bidi="ru-RU"/>
            </w:rPr>
            <w:t>Образование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Макетная таблица"/>
      </w:tblPr>
      <w:tblGrid>
        <w:gridCol w:w="6234"/>
        <w:gridCol w:w="2072"/>
      </w:tblGrid>
      <w:tr w:rsidR="00300698" w:rsidRPr="00DE7766" w:rsidTr="005C0355">
        <w:trPr>
          <w:trHeight w:val="216"/>
        </w:trPr>
        <w:tc>
          <w:tcPr>
            <w:tcW w:w="6485" w:type="dxa"/>
          </w:tcPr>
          <w:p w:rsidR="00300698" w:rsidRDefault="000C731D" w:rsidP="007D5AB6">
            <w:pPr>
              <w:pStyle w:val="2"/>
            </w:pPr>
            <w:r>
              <w:t>Университет Сулеймана Демиреля</w:t>
            </w:r>
            <w:bookmarkStart w:id="0" w:name="_GoBack"/>
            <w:bookmarkEnd w:id="0"/>
          </w:p>
          <w:p w:rsidR="00D3324E" w:rsidRDefault="000C731D" w:rsidP="00AA1ACB">
            <w:pPr>
              <w:pStyle w:val="a7"/>
            </w:pPr>
            <w:r>
              <w:t>Алматы, Каскелен</w:t>
            </w:r>
          </w:p>
          <w:p w:rsidR="00AA1ACB" w:rsidRDefault="000C731D" w:rsidP="000C731D">
            <w:pPr>
              <w:pStyle w:val="a"/>
            </w:pPr>
            <w:r>
              <w:t>Курс</w:t>
            </w:r>
            <w:r w:rsidRPr="000C731D">
              <w:t xml:space="preserve">: </w:t>
            </w:r>
            <w:r>
              <w:t>2 курс</w:t>
            </w:r>
          </w:p>
          <w:p w:rsidR="000C731D" w:rsidRPr="00D61069" w:rsidRDefault="000C731D" w:rsidP="000C731D">
            <w:pPr>
              <w:pStyle w:val="a"/>
            </w:pPr>
            <w:r>
              <w:t>Специальность</w:t>
            </w:r>
            <w:r w:rsidRPr="000C731D">
              <w:t xml:space="preserve">: </w:t>
            </w:r>
            <w:r>
              <w:t>Вычислитель</w:t>
            </w:r>
            <w:r w:rsidRPr="000C731D">
              <w:t>ная техника и программное обеспечение</w:t>
            </w:r>
          </w:p>
          <w:p w:rsidR="00D61069" w:rsidRPr="000C731D" w:rsidRDefault="00D61069" w:rsidP="000C731D">
            <w:pPr>
              <w:pStyle w:val="a"/>
            </w:pPr>
            <w:r>
              <w:rPr>
                <w:lang w:val="en-US"/>
              </w:rPr>
              <w:t>GPA: 3.13</w:t>
            </w:r>
          </w:p>
          <w:p w:rsidR="000C731D" w:rsidRPr="00D61069" w:rsidRDefault="000C731D" w:rsidP="000C731D"/>
        </w:tc>
        <w:tc>
          <w:tcPr>
            <w:tcW w:w="2155" w:type="dxa"/>
          </w:tcPr>
          <w:p w:rsidR="00300698" w:rsidRPr="006962EF" w:rsidRDefault="000C731D" w:rsidP="000C731D">
            <w:pPr>
              <w:pStyle w:val="a6"/>
            </w:pPr>
            <w:r>
              <w:t>2017-2021</w:t>
            </w:r>
          </w:p>
        </w:tc>
      </w:tr>
    </w:tbl>
    <w:p w:rsidR="00300698" w:rsidRPr="00DE7766" w:rsidRDefault="00300698" w:rsidP="00AA1ACB"/>
    <w:sectPr w:rsidR="00300698" w:rsidRPr="00DE7766" w:rsidSect="007933AE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DB0" w:rsidRDefault="00094DB0" w:rsidP="00580C51">
      <w:pPr>
        <w:spacing w:before="0" w:after="0" w:line="240" w:lineRule="auto"/>
      </w:pPr>
      <w:r>
        <w:separator/>
      </w:r>
    </w:p>
  </w:endnote>
  <w:endnote w:type="continuationSeparator" w:id="0">
    <w:p w:rsidR="00094DB0" w:rsidRDefault="00094DB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DB0" w:rsidRDefault="00094DB0" w:rsidP="00580C51">
      <w:pPr>
        <w:spacing w:before="0" w:after="0" w:line="240" w:lineRule="auto"/>
      </w:pPr>
      <w:r>
        <w:separator/>
      </w:r>
    </w:p>
  </w:footnote>
  <w:footnote w:type="continuationSeparator" w:id="0">
    <w:p w:rsidR="00094DB0" w:rsidRDefault="00094DB0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>
    <w:nsid w:val="7CDE2B48"/>
    <w:multiLevelType w:val="hybridMultilevel"/>
    <w:tmpl w:val="33BAB884"/>
    <w:lvl w:ilvl="0" w:tplc="2014ED5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1D"/>
    <w:rsid w:val="000022EB"/>
    <w:rsid w:val="000214BD"/>
    <w:rsid w:val="00024350"/>
    <w:rsid w:val="00033380"/>
    <w:rsid w:val="00034F0A"/>
    <w:rsid w:val="0006276C"/>
    <w:rsid w:val="000701B2"/>
    <w:rsid w:val="00075E73"/>
    <w:rsid w:val="00081583"/>
    <w:rsid w:val="00094DB0"/>
    <w:rsid w:val="000B0EE9"/>
    <w:rsid w:val="000C731D"/>
    <w:rsid w:val="0010077D"/>
    <w:rsid w:val="00116379"/>
    <w:rsid w:val="0013567F"/>
    <w:rsid w:val="00165BAF"/>
    <w:rsid w:val="00177AA8"/>
    <w:rsid w:val="001B4B27"/>
    <w:rsid w:val="001C2D46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D6619"/>
    <w:rsid w:val="00557584"/>
    <w:rsid w:val="00580C51"/>
    <w:rsid w:val="005C0355"/>
    <w:rsid w:val="005C5D33"/>
    <w:rsid w:val="006962EF"/>
    <w:rsid w:val="006E2432"/>
    <w:rsid w:val="007001D6"/>
    <w:rsid w:val="00723045"/>
    <w:rsid w:val="00790D50"/>
    <w:rsid w:val="007933AE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C069B4"/>
    <w:rsid w:val="00C169E9"/>
    <w:rsid w:val="00C302EE"/>
    <w:rsid w:val="00C55F0B"/>
    <w:rsid w:val="00C57C87"/>
    <w:rsid w:val="00CD22BE"/>
    <w:rsid w:val="00D3324E"/>
    <w:rsid w:val="00D449BA"/>
    <w:rsid w:val="00D4662D"/>
    <w:rsid w:val="00D61069"/>
    <w:rsid w:val="00D720EA"/>
    <w:rsid w:val="00D97489"/>
    <w:rsid w:val="00DE7766"/>
    <w:rsid w:val="00E33FCE"/>
    <w:rsid w:val="00E64C2A"/>
    <w:rsid w:val="00E85A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qFormat="1"/>
    <w:lsdException w:name="heading 5" w:qFormat="1"/>
    <w:lsdException w:name="heading 7" w:qFormat="1"/>
    <w:lsdException w:name="heading 8" w:uiPriority="9" w:qFormat="1"/>
    <w:lsdException w:name="heading 9" w:uiPriority="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1">
    <w:name w:val="heading 1"/>
    <w:basedOn w:val="a0"/>
    <w:next w:val="a0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0"/>
    <w:next w:val="a0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3">
    <w:name w:val="heading 3"/>
    <w:basedOn w:val="a0"/>
    <w:next w:val="a0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DE7766"/>
    <w:rPr>
      <w:rFonts w:cs="Tahoma"/>
    </w:rPr>
  </w:style>
  <w:style w:type="paragraph" w:customStyle="1" w:styleId="a5">
    <w:name w:val="Контактные данные"/>
    <w:basedOn w:val="a0"/>
    <w:uiPriority w:val="1"/>
    <w:qFormat/>
    <w:rsid w:val="00033380"/>
    <w:pPr>
      <w:spacing w:after="240"/>
      <w:contextualSpacing/>
    </w:pPr>
  </w:style>
  <w:style w:type="paragraph" w:customStyle="1" w:styleId="a6">
    <w:name w:val="Даты"/>
    <w:basedOn w:val="a0"/>
    <w:uiPriority w:val="1"/>
    <w:qFormat/>
    <w:rsid w:val="00116379"/>
    <w:pPr>
      <w:spacing w:before="80"/>
      <w:jc w:val="right"/>
    </w:pPr>
  </w:style>
  <w:style w:type="paragraph" w:customStyle="1" w:styleId="a7">
    <w:name w:val="Местонахождение"/>
    <w:basedOn w:val="a0"/>
    <w:link w:val="a8"/>
    <w:uiPriority w:val="1"/>
    <w:unhideWhenUsed/>
    <w:qFormat/>
    <w:rsid w:val="00300698"/>
    <w:pPr>
      <w:ind w:left="432"/>
    </w:pPr>
    <w:rPr>
      <w:i/>
    </w:rPr>
  </w:style>
  <w:style w:type="character" w:customStyle="1" w:styleId="a8">
    <w:name w:val="Местонахождение (знак)"/>
    <w:basedOn w:val="a1"/>
    <w:link w:val="a7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a">
    <w:name w:val="List Paragraph"/>
    <w:basedOn w:val="a0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a9">
    <w:name w:val="Placeholder Text"/>
    <w:basedOn w:val="a1"/>
    <w:uiPriority w:val="99"/>
    <w:semiHidden/>
    <w:rsid w:val="00BB2B3D"/>
    <w:rPr>
      <w:color w:val="595959" w:themeColor="text1" w:themeTint="A6"/>
    </w:rPr>
  </w:style>
  <w:style w:type="paragraph" w:styleId="aa">
    <w:name w:val="header"/>
    <w:basedOn w:val="a0"/>
    <w:link w:val="ab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ac">
    <w:name w:val="footer"/>
    <w:basedOn w:val="a0"/>
    <w:link w:val="ad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ae">
    <w:name w:val="Table Grid"/>
    <w:basedOn w:val="a2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lock Text"/>
    <w:basedOn w:val="a0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40">
    <w:name w:val="Заголовок 4 Знак"/>
    <w:basedOn w:val="a1"/>
    <w:link w:val="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af0">
    <w:name w:val="Intense Emphasis"/>
    <w:basedOn w:val="a1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af3">
    <w:name w:val="Intense Reference"/>
    <w:basedOn w:val="a1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af4">
    <w:name w:val="Book Title"/>
    <w:basedOn w:val="a1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af5">
    <w:name w:val="caption"/>
    <w:basedOn w:val="a0"/>
    <w:next w:val="a0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Emphasis"/>
    <w:basedOn w:val="a1"/>
    <w:semiHidden/>
    <w:unhideWhenUsed/>
    <w:qFormat/>
    <w:rsid w:val="00034F0A"/>
    <w:rPr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af7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20">
    <w:name w:val="Quote"/>
    <w:basedOn w:val="a0"/>
    <w:next w:val="a0"/>
    <w:link w:val="21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1"/>
    <w:link w:val="20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af8">
    <w:name w:val="Strong"/>
    <w:basedOn w:val="a1"/>
    <w:semiHidden/>
    <w:unhideWhenUsed/>
    <w:qFormat/>
    <w:rsid w:val="00034F0A"/>
    <w:rPr>
      <w:b/>
      <w:bCs/>
    </w:rPr>
  </w:style>
  <w:style w:type="paragraph" w:styleId="af9">
    <w:name w:val="Subtitle"/>
    <w:basedOn w:val="a0"/>
    <w:next w:val="a0"/>
    <w:link w:val="afa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1"/>
    <w:link w:val="af9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b">
    <w:name w:val="Subtle Emphasis"/>
    <w:basedOn w:val="a1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afc">
    <w:name w:val="Subtle Reference"/>
    <w:basedOn w:val="a1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afd">
    <w:name w:val="Title"/>
    <w:basedOn w:val="a0"/>
    <w:next w:val="a0"/>
    <w:link w:val="afe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1"/>
    <w:link w:val="afd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">
    <w:name w:val="TOC Heading"/>
    <w:basedOn w:val="1"/>
    <w:next w:val="a0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qFormat="1"/>
    <w:lsdException w:name="heading 5" w:qFormat="1"/>
    <w:lsdException w:name="heading 7" w:qFormat="1"/>
    <w:lsdException w:name="heading 8" w:uiPriority="9" w:qFormat="1"/>
    <w:lsdException w:name="heading 9" w:uiPriority="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1">
    <w:name w:val="heading 1"/>
    <w:basedOn w:val="a0"/>
    <w:next w:val="a0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0"/>
    <w:next w:val="a0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3">
    <w:name w:val="heading 3"/>
    <w:basedOn w:val="a0"/>
    <w:next w:val="a0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DE7766"/>
    <w:rPr>
      <w:rFonts w:cs="Tahoma"/>
    </w:rPr>
  </w:style>
  <w:style w:type="paragraph" w:customStyle="1" w:styleId="a5">
    <w:name w:val="Контактные данные"/>
    <w:basedOn w:val="a0"/>
    <w:uiPriority w:val="1"/>
    <w:qFormat/>
    <w:rsid w:val="00033380"/>
    <w:pPr>
      <w:spacing w:after="240"/>
      <w:contextualSpacing/>
    </w:pPr>
  </w:style>
  <w:style w:type="paragraph" w:customStyle="1" w:styleId="a6">
    <w:name w:val="Даты"/>
    <w:basedOn w:val="a0"/>
    <w:uiPriority w:val="1"/>
    <w:qFormat/>
    <w:rsid w:val="00116379"/>
    <w:pPr>
      <w:spacing w:before="80"/>
      <w:jc w:val="right"/>
    </w:pPr>
  </w:style>
  <w:style w:type="paragraph" w:customStyle="1" w:styleId="a7">
    <w:name w:val="Местонахождение"/>
    <w:basedOn w:val="a0"/>
    <w:link w:val="a8"/>
    <w:uiPriority w:val="1"/>
    <w:unhideWhenUsed/>
    <w:qFormat/>
    <w:rsid w:val="00300698"/>
    <w:pPr>
      <w:ind w:left="432"/>
    </w:pPr>
    <w:rPr>
      <w:i/>
    </w:rPr>
  </w:style>
  <w:style w:type="character" w:customStyle="1" w:styleId="a8">
    <w:name w:val="Местонахождение (знак)"/>
    <w:basedOn w:val="a1"/>
    <w:link w:val="a7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a">
    <w:name w:val="List Paragraph"/>
    <w:basedOn w:val="a0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a9">
    <w:name w:val="Placeholder Text"/>
    <w:basedOn w:val="a1"/>
    <w:uiPriority w:val="99"/>
    <w:semiHidden/>
    <w:rsid w:val="00BB2B3D"/>
    <w:rPr>
      <w:color w:val="595959" w:themeColor="text1" w:themeTint="A6"/>
    </w:rPr>
  </w:style>
  <w:style w:type="paragraph" w:styleId="aa">
    <w:name w:val="header"/>
    <w:basedOn w:val="a0"/>
    <w:link w:val="ab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ac">
    <w:name w:val="footer"/>
    <w:basedOn w:val="a0"/>
    <w:link w:val="ad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ae">
    <w:name w:val="Table Grid"/>
    <w:basedOn w:val="a2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lock Text"/>
    <w:basedOn w:val="a0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40">
    <w:name w:val="Заголовок 4 Знак"/>
    <w:basedOn w:val="a1"/>
    <w:link w:val="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af0">
    <w:name w:val="Intense Emphasis"/>
    <w:basedOn w:val="a1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af3">
    <w:name w:val="Intense Reference"/>
    <w:basedOn w:val="a1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af4">
    <w:name w:val="Book Title"/>
    <w:basedOn w:val="a1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af5">
    <w:name w:val="caption"/>
    <w:basedOn w:val="a0"/>
    <w:next w:val="a0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Emphasis"/>
    <w:basedOn w:val="a1"/>
    <w:semiHidden/>
    <w:unhideWhenUsed/>
    <w:qFormat/>
    <w:rsid w:val="00034F0A"/>
    <w:rPr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af7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20">
    <w:name w:val="Quote"/>
    <w:basedOn w:val="a0"/>
    <w:next w:val="a0"/>
    <w:link w:val="21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1"/>
    <w:link w:val="20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af8">
    <w:name w:val="Strong"/>
    <w:basedOn w:val="a1"/>
    <w:semiHidden/>
    <w:unhideWhenUsed/>
    <w:qFormat/>
    <w:rsid w:val="00034F0A"/>
    <w:rPr>
      <w:b/>
      <w:bCs/>
    </w:rPr>
  </w:style>
  <w:style w:type="paragraph" w:styleId="af9">
    <w:name w:val="Subtitle"/>
    <w:basedOn w:val="a0"/>
    <w:next w:val="a0"/>
    <w:link w:val="afa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1"/>
    <w:link w:val="af9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b">
    <w:name w:val="Subtle Emphasis"/>
    <w:basedOn w:val="a1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afc">
    <w:name w:val="Subtle Reference"/>
    <w:basedOn w:val="a1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afd">
    <w:name w:val="Title"/>
    <w:basedOn w:val="a0"/>
    <w:next w:val="a0"/>
    <w:link w:val="afe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1"/>
    <w:link w:val="afd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">
    <w:name w:val="TOC Heading"/>
    <w:basedOn w:val="1"/>
    <w:next w:val="a0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lan\AppData\Roaming\Microsoft\&#1064;&#1072;&#1073;&#1083;&#1086;&#1085;&#1099;\myTemplate_0280614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CF4C7B111C4119949DE5CBCFA59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8171A1-740E-4C06-BF8D-A11497D2DB89}"/>
      </w:docPartPr>
      <w:docPartBody>
        <w:p w:rsidR="00BC158D" w:rsidRDefault="00E71619">
          <w:pPr>
            <w:pStyle w:val="3ECF4C7B111C4119949DE5CBCFA59178"/>
          </w:pPr>
          <w:r>
            <w:rPr>
              <w:lang w:bidi="ru-RU"/>
            </w:rPr>
            <w:t>Краткая информация</w:t>
          </w:r>
        </w:p>
      </w:docPartBody>
    </w:docPart>
    <w:docPart>
      <w:docPartPr>
        <w:name w:val="53014D1C4DAE4C669E14B213CE5275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EE08F8-7B0A-4256-9D25-C788AFD5FEF4}"/>
      </w:docPartPr>
      <w:docPartBody>
        <w:p w:rsidR="00BC158D" w:rsidRDefault="00E71619">
          <w:pPr>
            <w:pStyle w:val="53014D1C4DAE4C669E14B213CE52757A"/>
          </w:pPr>
          <w:r>
            <w:rPr>
              <w:lang w:bidi="ru-RU"/>
            </w:rPr>
            <w:t>Программное обеспечение</w:t>
          </w:r>
        </w:p>
      </w:docPartBody>
    </w:docPart>
    <w:docPart>
      <w:docPartPr>
        <w:name w:val="A67F9833778542A59054FC4CA9634A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D50C88-366E-4290-BEF1-73475E251CA7}"/>
      </w:docPartPr>
      <w:docPartBody>
        <w:p w:rsidR="00BC158D" w:rsidRDefault="00E71619">
          <w:pPr>
            <w:pStyle w:val="A67F9833778542A59054FC4CA9634AF8"/>
          </w:pPr>
          <w:r>
            <w:rPr>
              <w:lang w:bidi="ru-RU"/>
            </w:rPr>
            <w:t>Опыт работы</w:t>
          </w:r>
        </w:p>
      </w:docPartBody>
    </w:docPart>
    <w:docPart>
      <w:docPartPr>
        <w:name w:val="302AFAF79EC7432B817FFDDF43A45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2595BD-A480-424C-A27D-F7367C6CC53D}"/>
      </w:docPartPr>
      <w:docPartBody>
        <w:p w:rsidR="00BC158D" w:rsidRDefault="00E71619">
          <w:pPr>
            <w:pStyle w:val="302AFAF79EC7432B817FFDDF43A45709"/>
          </w:pPr>
          <w:r>
            <w:rPr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A2"/>
    <w:rsid w:val="000E3BA2"/>
    <w:rsid w:val="00B729A5"/>
    <w:rsid w:val="00BC158D"/>
    <w:rsid w:val="00E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A845649CCC47EFAD2B88919A8DE45D">
    <w:name w:val="57A845649CCC47EFAD2B88919A8DE45D"/>
  </w:style>
  <w:style w:type="paragraph" w:customStyle="1" w:styleId="13F3339A585441788CD82B93D5D092B0">
    <w:name w:val="13F3339A585441788CD82B93D5D092B0"/>
  </w:style>
  <w:style w:type="paragraph" w:customStyle="1" w:styleId="09BA96C00744434D90256D1B43C69092">
    <w:name w:val="09BA96C00744434D90256D1B43C69092"/>
  </w:style>
  <w:style w:type="paragraph" w:customStyle="1" w:styleId="318DA522D8774370844D3B454C8FA7DD">
    <w:name w:val="318DA522D8774370844D3B454C8FA7DD"/>
  </w:style>
  <w:style w:type="paragraph" w:customStyle="1" w:styleId="9DFBBD1912E049F3838946926F57B7B8">
    <w:name w:val="9DFBBD1912E049F3838946926F57B7B8"/>
  </w:style>
  <w:style w:type="paragraph" w:customStyle="1" w:styleId="3ECF4C7B111C4119949DE5CBCFA59178">
    <w:name w:val="3ECF4C7B111C4119949DE5CBCFA59178"/>
  </w:style>
  <w:style w:type="paragraph" w:customStyle="1" w:styleId="16AA365AD45249D4A4200C0968E1F0CA">
    <w:name w:val="16AA365AD45249D4A4200C0968E1F0CA"/>
  </w:style>
  <w:style w:type="paragraph" w:customStyle="1" w:styleId="AD3BE65D8D594C9B9ACABC0A3EB753A9">
    <w:name w:val="AD3BE65D8D594C9B9ACABC0A3EB753A9"/>
  </w:style>
  <w:style w:type="paragraph" w:customStyle="1" w:styleId="8C8D074935014A4189A9A202403CC8FE">
    <w:name w:val="8C8D074935014A4189A9A202403CC8FE"/>
  </w:style>
  <w:style w:type="paragraph" w:customStyle="1" w:styleId="CFF182CA4C9447378A0CA267FC9AD963">
    <w:name w:val="CFF182CA4C9447378A0CA267FC9AD963"/>
  </w:style>
  <w:style w:type="paragraph" w:customStyle="1" w:styleId="278277A949FC4FFABE695DDB5010A976">
    <w:name w:val="278277A949FC4FFABE695DDB5010A976"/>
  </w:style>
  <w:style w:type="paragraph" w:customStyle="1" w:styleId="53014D1C4DAE4C669E14B213CE52757A">
    <w:name w:val="53014D1C4DAE4C669E14B213CE52757A"/>
  </w:style>
  <w:style w:type="paragraph" w:customStyle="1" w:styleId="FAC33EEE3DE84587AA385C3C2C728C2F">
    <w:name w:val="FAC33EEE3DE84587AA385C3C2C728C2F"/>
  </w:style>
  <w:style w:type="paragraph" w:customStyle="1" w:styleId="8792658227784661822A7E4EA87ACD19">
    <w:name w:val="8792658227784661822A7E4EA87ACD19"/>
  </w:style>
  <w:style w:type="paragraph" w:customStyle="1" w:styleId="A67F9833778542A59054FC4CA9634AF8">
    <w:name w:val="A67F9833778542A59054FC4CA9634AF8"/>
  </w:style>
  <w:style w:type="paragraph" w:customStyle="1" w:styleId="24115B4D842245BBB0400C120CC3FC5C">
    <w:name w:val="24115B4D842245BBB0400C120CC3FC5C"/>
  </w:style>
  <w:style w:type="paragraph" w:customStyle="1" w:styleId="AD7785236AF64496863748ACDA61F885">
    <w:name w:val="AD7785236AF64496863748ACDA61F885"/>
  </w:style>
  <w:style w:type="paragraph" w:customStyle="1" w:styleId="94B860003FDF4C4FB8C3E8D1356DF4D9">
    <w:name w:val="94B860003FDF4C4FB8C3E8D1356DF4D9"/>
  </w:style>
  <w:style w:type="paragraph" w:customStyle="1" w:styleId="1B421848005E4EE7B69FE3C9FAB5646C">
    <w:name w:val="1B421848005E4EE7B69FE3C9FAB5646C"/>
  </w:style>
  <w:style w:type="paragraph" w:customStyle="1" w:styleId="DAE7C646101E4A41BF6BDC7BEFB261BB">
    <w:name w:val="DAE7C646101E4A41BF6BDC7BEFB261BB"/>
  </w:style>
  <w:style w:type="paragraph" w:customStyle="1" w:styleId="C94B1EDE5AAF4204BD43141C76994E02">
    <w:name w:val="C94B1EDE5AAF4204BD43141C76994E02"/>
  </w:style>
  <w:style w:type="paragraph" w:customStyle="1" w:styleId="50D696C620F54C46ADE1A66AA14E821F">
    <w:name w:val="50D696C620F54C46ADE1A66AA14E821F"/>
  </w:style>
  <w:style w:type="paragraph" w:customStyle="1" w:styleId="51BCA9E2478D40DE93EE17F5DD97BF9A">
    <w:name w:val="51BCA9E2478D40DE93EE17F5DD97BF9A"/>
  </w:style>
  <w:style w:type="paragraph" w:customStyle="1" w:styleId="151CC6BDEB5A489396CB41FA9BBB10D4">
    <w:name w:val="151CC6BDEB5A489396CB41FA9BBB10D4"/>
  </w:style>
  <w:style w:type="paragraph" w:customStyle="1" w:styleId="0A860E0A7BFE44559DA180A4BE82B753">
    <w:name w:val="0A860E0A7BFE44559DA180A4BE82B753"/>
  </w:style>
  <w:style w:type="paragraph" w:customStyle="1" w:styleId="6D6AF6664429430487048DC2E8816C6A">
    <w:name w:val="6D6AF6664429430487048DC2E8816C6A"/>
  </w:style>
  <w:style w:type="paragraph" w:customStyle="1" w:styleId="29BBC2D7DBD040E69BE74599E09954B6">
    <w:name w:val="29BBC2D7DBD040E69BE74599E09954B6"/>
  </w:style>
  <w:style w:type="paragraph" w:customStyle="1" w:styleId="6AC5DA8AF62A453C868BAA46A74A68D2">
    <w:name w:val="6AC5DA8AF62A453C868BAA46A74A68D2"/>
  </w:style>
  <w:style w:type="paragraph" w:customStyle="1" w:styleId="F3C71F5FD84B48139746370D7F7330FF">
    <w:name w:val="F3C71F5FD84B48139746370D7F7330FF"/>
  </w:style>
  <w:style w:type="paragraph" w:customStyle="1" w:styleId="5CF25FC23B994264B61BF63ED2595532">
    <w:name w:val="5CF25FC23B994264B61BF63ED2595532"/>
  </w:style>
  <w:style w:type="paragraph" w:customStyle="1" w:styleId="EF96B16D88F44A19B56BE200C3623D2F">
    <w:name w:val="EF96B16D88F44A19B56BE200C3623D2F"/>
  </w:style>
  <w:style w:type="paragraph" w:customStyle="1" w:styleId="88F7B9228FDF4945AD43682D171C66C2">
    <w:name w:val="88F7B9228FDF4945AD43682D171C66C2"/>
  </w:style>
  <w:style w:type="paragraph" w:customStyle="1" w:styleId="A6C3A46C21C7489C85249B15B5254FF5">
    <w:name w:val="A6C3A46C21C7489C85249B15B5254FF5"/>
  </w:style>
  <w:style w:type="paragraph" w:customStyle="1" w:styleId="302AFAF79EC7432B817FFDDF43A45709">
    <w:name w:val="302AFAF79EC7432B817FFDDF43A45709"/>
  </w:style>
  <w:style w:type="paragraph" w:customStyle="1" w:styleId="4D76FE9820C0496ABEA6F40D3B566234">
    <w:name w:val="4D76FE9820C0496ABEA6F40D3B566234"/>
  </w:style>
  <w:style w:type="paragraph" w:customStyle="1" w:styleId="598DCF9123F643DCBF6CDCE7462B3512">
    <w:name w:val="598DCF9123F643DCBF6CDCE7462B3512"/>
  </w:style>
  <w:style w:type="paragraph" w:customStyle="1" w:styleId="188C4B57CC7942C19A04B82A0CD6BFBE">
    <w:name w:val="188C4B57CC7942C19A04B82A0CD6BFBE"/>
  </w:style>
  <w:style w:type="paragraph" w:customStyle="1" w:styleId="98C291563390464C9DF999C8F2D1F510">
    <w:name w:val="98C291563390464C9DF999C8F2D1F510"/>
  </w:style>
  <w:style w:type="paragraph" w:customStyle="1" w:styleId="C34E61E916B14909BA63A81F46E12D63">
    <w:name w:val="C34E61E916B14909BA63A81F46E12D63"/>
    <w:rsid w:val="000E3BA2"/>
  </w:style>
  <w:style w:type="paragraph" w:customStyle="1" w:styleId="B704D251970B4DDEA4519D05C181511C">
    <w:name w:val="B704D251970B4DDEA4519D05C181511C"/>
    <w:rsid w:val="000E3B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A845649CCC47EFAD2B88919A8DE45D">
    <w:name w:val="57A845649CCC47EFAD2B88919A8DE45D"/>
  </w:style>
  <w:style w:type="paragraph" w:customStyle="1" w:styleId="13F3339A585441788CD82B93D5D092B0">
    <w:name w:val="13F3339A585441788CD82B93D5D092B0"/>
  </w:style>
  <w:style w:type="paragraph" w:customStyle="1" w:styleId="09BA96C00744434D90256D1B43C69092">
    <w:name w:val="09BA96C00744434D90256D1B43C69092"/>
  </w:style>
  <w:style w:type="paragraph" w:customStyle="1" w:styleId="318DA522D8774370844D3B454C8FA7DD">
    <w:name w:val="318DA522D8774370844D3B454C8FA7DD"/>
  </w:style>
  <w:style w:type="paragraph" w:customStyle="1" w:styleId="9DFBBD1912E049F3838946926F57B7B8">
    <w:name w:val="9DFBBD1912E049F3838946926F57B7B8"/>
  </w:style>
  <w:style w:type="paragraph" w:customStyle="1" w:styleId="3ECF4C7B111C4119949DE5CBCFA59178">
    <w:name w:val="3ECF4C7B111C4119949DE5CBCFA59178"/>
  </w:style>
  <w:style w:type="paragraph" w:customStyle="1" w:styleId="16AA365AD45249D4A4200C0968E1F0CA">
    <w:name w:val="16AA365AD45249D4A4200C0968E1F0CA"/>
  </w:style>
  <w:style w:type="paragraph" w:customStyle="1" w:styleId="AD3BE65D8D594C9B9ACABC0A3EB753A9">
    <w:name w:val="AD3BE65D8D594C9B9ACABC0A3EB753A9"/>
  </w:style>
  <w:style w:type="paragraph" w:customStyle="1" w:styleId="8C8D074935014A4189A9A202403CC8FE">
    <w:name w:val="8C8D074935014A4189A9A202403CC8FE"/>
  </w:style>
  <w:style w:type="paragraph" w:customStyle="1" w:styleId="CFF182CA4C9447378A0CA267FC9AD963">
    <w:name w:val="CFF182CA4C9447378A0CA267FC9AD963"/>
  </w:style>
  <w:style w:type="paragraph" w:customStyle="1" w:styleId="278277A949FC4FFABE695DDB5010A976">
    <w:name w:val="278277A949FC4FFABE695DDB5010A976"/>
  </w:style>
  <w:style w:type="paragraph" w:customStyle="1" w:styleId="53014D1C4DAE4C669E14B213CE52757A">
    <w:name w:val="53014D1C4DAE4C669E14B213CE52757A"/>
  </w:style>
  <w:style w:type="paragraph" w:customStyle="1" w:styleId="FAC33EEE3DE84587AA385C3C2C728C2F">
    <w:name w:val="FAC33EEE3DE84587AA385C3C2C728C2F"/>
  </w:style>
  <w:style w:type="paragraph" w:customStyle="1" w:styleId="8792658227784661822A7E4EA87ACD19">
    <w:name w:val="8792658227784661822A7E4EA87ACD19"/>
  </w:style>
  <w:style w:type="paragraph" w:customStyle="1" w:styleId="A67F9833778542A59054FC4CA9634AF8">
    <w:name w:val="A67F9833778542A59054FC4CA9634AF8"/>
  </w:style>
  <w:style w:type="paragraph" w:customStyle="1" w:styleId="24115B4D842245BBB0400C120CC3FC5C">
    <w:name w:val="24115B4D842245BBB0400C120CC3FC5C"/>
  </w:style>
  <w:style w:type="paragraph" w:customStyle="1" w:styleId="AD7785236AF64496863748ACDA61F885">
    <w:name w:val="AD7785236AF64496863748ACDA61F885"/>
  </w:style>
  <w:style w:type="paragraph" w:customStyle="1" w:styleId="94B860003FDF4C4FB8C3E8D1356DF4D9">
    <w:name w:val="94B860003FDF4C4FB8C3E8D1356DF4D9"/>
  </w:style>
  <w:style w:type="paragraph" w:customStyle="1" w:styleId="1B421848005E4EE7B69FE3C9FAB5646C">
    <w:name w:val="1B421848005E4EE7B69FE3C9FAB5646C"/>
  </w:style>
  <w:style w:type="paragraph" w:customStyle="1" w:styleId="DAE7C646101E4A41BF6BDC7BEFB261BB">
    <w:name w:val="DAE7C646101E4A41BF6BDC7BEFB261BB"/>
  </w:style>
  <w:style w:type="paragraph" w:customStyle="1" w:styleId="C94B1EDE5AAF4204BD43141C76994E02">
    <w:name w:val="C94B1EDE5AAF4204BD43141C76994E02"/>
  </w:style>
  <w:style w:type="paragraph" w:customStyle="1" w:styleId="50D696C620F54C46ADE1A66AA14E821F">
    <w:name w:val="50D696C620F54C46ADE1A66AA14E821F"/>
  </w:style>
  <w:style w:type="paragraph" w:customStyle="1" w:styleId="51BCA9E2478D40DE93EE17F5DD97BF9A">
    <w:name w:val="51BCA9E2478D40DE93EE17F5DD97BF9A"/>
  </w:style>
  <w:style w:type="paragraph" w:customStyle="1" w:styleId="151CC6BDEB5A489396CB41FA9BBB10D4">
    <w:name w:val="151CC6BDEB5A489396CB41FA9BBB10D4"/>
  </w:style>
  <w:style w:type="paragraph" w:customStyle="1" w:styleId="0A860E0A7BFE44559DA180A4BE82B753">
    <w:name w:val="0A860E0A7BFE44559DA180A4BE82B753"/>
  </w:style>
  <w:style w:type="paragraph" w:customStyle="1" w:styleId="6D6AF6664429430487048DC2E8816C6A">
    <w:name w:val="6D6AF6664429430487048DC2E8816C6A"/>
  </w:style>
  <w:style w:type="paragraph" w:customStyle="1" w:styleId="29BBC2D7DBD040E69BE74599E09954B6">
    <w:name w:val="29BBC2D7DBD040E69BE74599E09954B6"/>
  </w:style>
  <w:style w:type="paragraph" w:customStyle="1" w:styleId="6AC5DA8AF62A453C868BAA46A74A68D2">
    <w:name w:val="6AC5DA8AF62A453C868BAA46A74A68D2"/>
  </w:style>
  <w:style w:type="paragraph" w:customStyle="1" w:styleId="F3C71F5FD84B48139746370D7F7330FF">
    <w:name w:val="F3C71F5FD84B48139746370D7F7330FF"/>
  </w:style>
  <w:style w:type="paragraph" w:customStyle="1" w:styleId="5CF25FC23B994264B61BF63ED2595532">
    <w:name w:val="5CF25FC23B994264B61BF63ED2595532"/>
  </w:style>
  <w:style w:type="paragraph" w:customStyle="1" w:styleId="EF96B16D88F44A19B56BE200C3623D2F">
    <w:name w:val="EF96B16D88F44A19B56BE200C3623D2F"/>
  </w:style>
  <w:style w:type="paragraph" w:customStyle="1" w:styleId="88F7B9228FDF4945AD43682D171C66C2">
    <w:name w:val="88F7B9228FDF4945AD43682D171C66C2"/>
  </w:style>
  <w:style w:type="paragraph" w:customStyle="1" w:styleId="A6C3A46C21C7489C85249B15B5254FF5">
    <w:name w:val="A6C3A46C21C7489C85249B15B5254FF5"/>
  </w:style>
  <w:style w:type="paragraph" w:customStyle="1" w:styleId="302AFAF79EC7432B817FFDDF43A45709">
    <w:name w:val="302AFAF79EC7432B817FFDDF43A45709"/>
  </w:style>
  <w:style w:type="paragraph" w:customStyle="1" w:styleId="4D76FE9820C0496ABEA6F40D3B566234">
    <w:name w:val="4D76FE9820C0496ABEA6F40D3B566234"/>
  </w:style>
  <w:style w:type="paragraph" w:customStyle="1" w:styleId="598DCF9123F643DCBF6CDCE7462B3512">
    <w:name w:val="598DCF9123F643DCBF6CDCE7462B3512"/>
  </w:style>
  <w:style w:type="paragraph" w:customStyle="1" w:styleId="188C4B57CC7942C19A04B82A0CD6BFBE">
    <w:name w:val="188C4B57CC7942C19A04B82A0CD6BFBE"/>
  </w:style>
  <w:style w:type="paragraph" w:customStyle="1" w:styleId="98C291563390464C9DF999C8F2D1F510">
    <w:name w:val="98C291563390464C9DF999C8F2D1F510"/>
  </w:style>
  <w:style w:type="paragraph" w:customStyle="1" w:styleId="C34E61E916B14909BA63A81F46E12D63">
    <w:name w:val="C34E61E916B14909BA63A81F46E12D63"/>
    <w:rsid w:val="000E3BA2"/>
  </w:style>
  <w:style w:type="paragraph" w:customStyle="1" w:styleId="B704D251970B4DDEA4519D05C181511C">
    <w:name w:val="B704D251970B4DDEA4519D05C181511C"/>
    <w:rsid w:val="000E3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myTemplate_02806148.dotx</Template>
  <TotalTime>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</dc:creator>
  <cp:lastModifiedBy>Aslan</cp:lastModifiedBy>
  <cp:revision>3</cp:revision>
  <dcterms:created xsi:type="dcterms:W3CDTF">2019-02-15T16:22:00Z</dcterms:created>
  <dcterms:modified xsi:type="dcterms:W3CDTF">2019-05-04T07:47:00Z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